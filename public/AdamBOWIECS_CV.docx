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0CCF" w14:textId="53C12B28" w:rsidR="00D62146" w:rsidRPr="00875520" w:rsidRDefault="00732361" w:rsidP="00D72E4A">
      <w:pPr>
        <w:pStyle w:val="1ApplicantName"/>
        <w:jc w:val="left"/>
        <w:rPr>
          <w:sz w:val="64"/>
          <w:szCs w:val="64"/>
        </w:rPr>
      </w:pPr>
      <w:r>
        <w:rPr>
          <w:sz w:val="64"/>
          <w:szCs w:val="64"/>
        </w:rPr>
        <w:t>Adam Bowie</w:t>
      </w:r>
    </w:p>
    <w:p w14:paraId="0D7CAF6F" w14:textId="77B1980A" w:rsidR="00CF0F40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Mobile no - </w:t>
      </w:r>
      <w:r w:rsidR="00732361" w:rsidRPr="00CF0F40">
        <w:t>07906205269</w:t>
      </w:r>
      <w:r w:rsidR="00324137" w:rsidRPr="00CF0F40">
        <w:t xml:space="preserve"> </w:t>
      </w:r>
    </w:p>
    <w:p w14:paraId="05D74326" w14:textId="76ED0BB3" w:rsidR="00CF0F40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Email - </w:t>
      </w:r>
      <w:r w:rsidR="00732361" w:rsidRPr="00CF0F40">
        <w:t>adambowieday3@gmail.com</w:t>
      </w:r>
      <w:r w:rsidR="00324137" w:rsidRPr="00CF0F40">
        <w:t xml:space="preserve"> </w:t>
      </w:r>
    </w:p>
    <w:p w14:paraId="28874720" w14:textId="70E04CCA" w:rsidR="00CF0F40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LinkedIn - </w:t>
      </w:r>
      <w:r w:rsidR="00732361" w:rsidRPr="00CF0F40">
        <w:t>www.linkedin.com/in/adam</w:t>
      </w:r>
      <w:r w:rsidRPr="00CF0F40">
        <w:t>bowied</w:t>
      </w:r>
    </w:p>
    <w:p w14:paraId="385B1A13" w14:textId="3E5230DC" w:rsidR="00324137" w:rsidRPr="00CF0F40" w:rsidRDefault="00CF0F40" w:rsidP="00D72E4A">
      <w:pPr>
        <w:pStyle w:val="5SummaryText"/>
        <w:shd w:val="clear" w:color="auto" w:fill="F1F1F5"/>
        <w:jc w:val="left"/>
      </w:pPr>
      <w:r w:rsidRPr="00CF0F40">
        <w:t xml:space="preserve">Personal Website - </w:t>
      </w:r>
      <w:r w:rsidR="000C5FD0">
        <w:t>t</w:t>
      </w:r>
      <w:r w:rsidR="00732361" w:rsidRPr="00CF0F40">
        <w:t>ruman.vip</w:t>
      </w:r>
    </w:p>
    <w:p w14:paraId="1A041037" w14:textId="77777777" w:rsidR="00CB3212" w:rsidRPr="00F50A13" w:rsidRDefault="00CB3212" w:rsidP="00F50A13">
      <w:pPr>
        <w:pStyle w:val="4SectionHeaders"/>
      </w:pPr>
      <w:r w:rsidRPr="00F50A13">
        <w:t>PROFESSIONAL SUMMARY</w:t>
      </w:r>
    </w:p>
    <w:p w14:paraId="1D2E2482" w14:textId="139C74F0" w:rsidR="00CF0F40" w:rsidRDefault="00CF0F40" w:rsidP="009E0638">
      <w:pPr>
        <w:pStyle w:val="5SummaryText"/>
      </w:pPr>
      <w:r w:rsidRPr="00CF0F40">
        <w:t>Computer science student with 4 years of experience in IT support and a growing focus on full-stack development. Built projects including a portfolio site hosted on AWS, a React/Spring Boot job tracking app, and a job-hunting website using external APIs. Eager to combine a solid technical foundation with new software development skills in a junior engineering role.</w:t>
      </w:r>
    </w:p>
    <w:p w14:paraId="6A9A5602" w14:textId="77777777" w:rsidR="00875520" w:rsidRPr="00D62146" w:rsidRDefault="00875520" w:rsidP="00F50A13">
      <w:pPr>
        <w:pStyle w:val="4SectionHeaders"/>
      </w:pPr>
      <w:r>
        <w:t>EDUCATION</w:t>
      </w:r>
    </w:p>
    <w:p w14:paraId="3DE28BC1" w14:textId="27ED8674" w:rsidR="00875520" w:rsidRPr="0065666D" w:rsidRDefault="00732361" w:rsidP="00875520">
      <w:pPr>
        <w:pStyle w:val="7DegreeNameJobTitle"/>
        <w:tabs>
          <w:tab w:val="right" w:pos="10710"/>
        </w:tabs>
      </w:pPr>
      <w:r>
        <w:t>BSc Computing</w:t>
      </w:r>
      <w:r w:rsidR="00875520" w:rsidRPr="0065666D">
        <w:tab/>
      </w:r>
      <w:r>
        <w:t>Est Grad. Sept 2027</w:t>
      </w:r>
    </w:p>
    <w:p w14:paraId="37183CB6" w14:textId="451C01D9" w:rsidR="00875520" w:rsidRPr="00EA0B03" w:rsidRDefault="00732361" w:rsidP="00875520">
      <w:pPr>
        <w:pStyle w:val="8Institution"/>
        <w:tabs>
          <w:tab w:val="right" w:pos="10710"/>
        </w:tabs>
      </w:pPr>
      <w:r>
        <w:t>Glasgow Caledonian University</w:t>
      </w:r>
      <w:r w:rsidR="002711EE">
        <w:t xml:space="preserve"> – On Track for First-Class Honours</w:t>
      </w:r>
      <w:r w:rsidR="00875520">
        <w:tab/>
      </w:r>
      <w:r>
        <w:t>Glasgow</w:t>
      </w:r>
    </w:p>
    <w:p w14:paraId="39D6BE10" w14:textId="77777777" w:rsidR="0089459E" w:rsidRPr="00133C64" w:rsidRDefault="00875520" w:rsidP="00F50A13">
      <w:pPr>
        <w:pStyle w:val="4SectionHeaders"/>
      </w:pPr>
      <w:r>
        <w:t xml:space="preserve">WORK </w:t>
      </w:r>
      <w:r w:rsidR="0089459E" w:rsidRPr="00D62146">
        <w:t>EXPERIENCE</w:t>
      </w:r>
    </w:p>
    <w:p w14:paraId="7E463B4F" w14:textId="4034FB3A" w:rsidR="0089459E" w:rsidRPr="00133C64" w:rsidRDefault="00732361" w:rsidP="0000781D">
      <w:pPr>
        <w:pStyle w:val="7DegreeNameJobTitle"/>
        <w:tabs>
          <w:tab w:val="right" w:pos="10710"/>
        </w:tabs>
      </w:pPr>
      <w:r>
        <w:t>Waiter / Kitchen Porter</w:t>
      </w:r>
      <w:r w:rsidR="00133C64" w:rsidRPr="00133C64">
        <w:tab/>
      </w:r>
      <w:r>
        <w:t>May 2023</w:t>
      </w:r>
      <w:r w:rsidR="00133C64" w:rsidRPr="00133C64">
        <w:t xml:space="preserve"> – </w:t>
      </w:r>
      <w:r w:rsidR="0000781D">
        <w:t>Present</w:t>
      </w:r>
    </w:p>
    <w:p w14:paraId="675E3B2F" w14:textId="329F4037" w:rsidR="0089459E" w:rsidRPr="00D62146" w:rsidRDefault="00732361" w:rsidP="00875520">
      <w:pPr>
        <w:pStyle w:val="9EmployerName"/>
        <w:tabs>
          <w:tab w:val="right" w:pos="10710"/>
        </w:tabs>
      </w:pPr>
      <w:r>
        <w:rPr>
          <w:rFonts w:eastAsia="RobotoCondensed-Regular"/>
          <w:b/>
          <w:color w:val="3B3838" w:themeColor="background2" w:themeShade="40"/>
        </w:rPr>
        <w:t>Caulders Garden Centre</w:t>
      </w:r>
      <w:r w:rsidR="00875520" w:rsidRPr="00875520">
        <w:t xml:space="preserve"> </w:t>
      </w:r>
      <w:r w:rsidR="00875520">
        <w:tab/>
      </w:r>
      <w:r>
        <w:t>Erskine</w:t>
      </w:r>
    </w:p>
    <w:p w14:paraId="2D793F25" w14:textId="77777777" w:rsidR="00732361" w:rsidRPr="0029223B" w:rsidRDefault="00732361" w:rsidP="00732361">
      <w:pPr>
        <w:pStyle w:val="6BulletPoints"/>
      </w:pPr>
      <w:r w:rsidRPr="0029223B">
        <w:t>Greet and serve customers, ensuring a positive dining experience</w:t>
      </w:r>
    </w:p>
    <w:p w14:paraId="6CD0599F" w14:textId="77777777" w:rsidR="00732361" w:rsidRPr="0029223B" w:rsidRDefault="00732361" w:rsidP="00732361">
      <w:pPr>
        <w:pStyle w:val="6BulletPoints"/>
      </w:pPr>
      <w:r w:rsidRPr="0029223B">
        <w:t>Handle cash and card payments efficiently</w:t>
      </w:r>
    </w:p>
    <w:p w14:paraId="22E4EF48" w14:textId="77777777" w:rsidR="00732361" w:rsidRPr="0029223B" w:rsidRDefault="00732361" w:rsidP="00732361">
      <w:pPr>
        <w:pStyle w:val="6BulletPoints"/>
      </w:pPr>
      <w:r w:rsidRPr="0029223B">
        <w:t>Take and manage bookings in a fast-paced environment</w:t>
      </w:r>
    </w:p>
    <w:p w14:paraId="449CDCA8" w14:textId="77777777" w:rsidR="00732361" w:rsidRDefault="00732361" w:rsidP="00732361">
      <w:pPr>
        <w:pStyle w:val="6BulletPoints"/>
      </w:pPr>
      <w:r w:rsidRPr="0029223B">
        <w:t>Prepare food and drinks, including barista duties</w:t>
      </w:r>
    </w:p>
    <w:p w14:paraId="05B54AA5" w14:textId="0F726111" w:rsidR="00732361" w:rsidRPr="0029223B" w:rsidRDefault="00732361" w:rsidP="00732361">
      <w:pPr>
        <w:pStyle w:val="6BulletPoints"/>
      </w:pPr>
      <w:r w:rsidRPr="0029223B">
        <w:t>Maintain cleanliness of restaurant and dining areas</w:t>
      </w:r>
    </w:p>
    <w:p w14:paraId="03DAF03E" w14:textId="23DEFA78" w:rsidR="00875520" w:rsidRPr="00133C64" w:rsidRDefault="00732361" w:rsidP="00875520">
      <w:pPr>
        <w:pStyle w:val="7DegreeNameJobTitle"/>
        <w:tabs>
          <w:tab w:val="right" w:pos="10710"/>
        </w:tabs>
      </w:pPr>
      <w:r>
        <w:t>Support Analyst (Former IT Apprentice)</w:t>
      </w:r>
      <w:r w:rsidR="00875520" w:rsidRPr="00133C64">
        <w:tab/>
      </w:r>
      <w:r>
        <w:t>Aug</w:t>
      </w:r>
      <w:r w:rsidR="00CF0F40">
        <w:t xml:space="preserve"> 2020</w:t>
      </w:r>
      <w:r w:rsidR="00875520" w:rsidRPr="00133C64">
        <w:t xml:space="preserve"> – </w:t>
      </w:r>
      <w:r w:rsidR="00CF0F40">
        <w:t>April 2023</w:t>
      </w:r>
    </w:p>
    <w:p w14:paraId="013F35B9" w14:textId="298C4280" w:rsidR="00875520" w:rsidRPr="00D62146" w:rsidRDefault="00732361" w:rsidP="00875520">
      <w:pPr>
        <w:pStyle w:val="9EmployerName"/>
        <w:tabs>
          <w:tab w:val="right" w:pos="10710"/>
        </w:tabs>
      </w:pPr>
      <w:r>
        <w:t>Doosan Digital Innovation Europe</w:t>
      </w:r>
      <w:r w:rsidR="00875520">
        <w:tab/>
      </w:r>
      <w:r w:rsidR="00CF0F40">
        <w:t>Renfrew</w:t>
      </w:r>
    </w:p>
    <w:p w14:paraId="26ACF7E8" w14:textId="77777777" w:rsidR="00CF0F40" w:rsidRPr="00CF0F40" w:rsidRDefault="00CF0F40" w:rsidP="00CF0F40">
      <w:pPr>
        <w:pStyle w:val="6BulletPoints"/>
      </w:pPr>
      <w:r w:rsidRPr="00CF0F40">
        <w:t>Provided technical support to employees, solving IT issues quickly</w:t>
      </w:r>
    </w:p>
    <w:p w14:paraId="3C1D8E48" w14:textId="77777777" w:rsidR="00CF0F40" w:rsidRPr="00CF0F40" w:rsidRDefault="00CF0F40" w:rsidP="00CF0F40">
      <w:pPr>
        <w:pStyle w:val="6BulletPoints"/>
      </w:pPr>
      <w:r w:rsidRPr="00CF0F40">
        <w:t>Managed company equipment, ensuring accurate tracking and distribution to remote workers</w:t>
      </w:r>
    </w:p>
    <w:p w14:paraId="3742E10D" w14:textId="77777777" w:rsidR="00CF0F40" w:rsidRDefault="00CF0F40" w:rsidP="00CF0F40">
      <w:pPr>
        <w:pStyle w:val="6BulletPoints"/>
      </w:pPr>
      <w:r w:rsidRPr="00CF0F40">
        <w:t>Worked as part of a team, organizing daily tasks to meet company needs</w:t>
      </w:r>
    </w:p>
    <w:p w14:paraId="0395B52F" w14:textId="77777777" w:rsidR="00CF0F40" w:rsidRPr="00CF0F40" w:rsidRDefault="00CF0F40" w:rsidP="00CF0F40">
      <w:pPr>
        <w:pStyle w:val="6BulletPoints"/>
      </w:pPr>
      <w:r w:rsidRPr="00CF0F40">
        <w:t>Lead companywide Windows 10 upgrade project as Windows 7 became EOL</w:t>
      </w:r>
    </w:p>
    <w:p w14:paraId="4B1CECCA" w14:textId="77777777" w:rsidR="00CF0F40" w:rsidRPr="00CF0F40" w:rsidRDefault="00CF0F40" w:rsidP="00CF0F40">
      <w:pPr>
        <w:pStyle w:val="6BulletPoints"/>
      </w:pPr>
      <w:r w:rsidRPr="00CF0F40">
        <w:t>Configuring and delivering laptops and peripherals to employees (of DDIE, DOOSAN BABCOCK, AND OTHER DOOSAN COMPANIES) working from home due to COVID, through images ran through network</w:t>
      </w:r>
    </w:p>
    <w:p w14:paraId="026A4255" w14:textId="527F546A" w:rsidR="00CF0F40" w:rsidRDefault="00875520" w:rsidP="00A050E3">
      <w:pPr>
        <w:pStyle w:val="4SectionHeaders"/>
      </w:pPr>
      <w:r>
        <w:t>PROJECTS</w:t>
      </w:r>
    </w:p>
    <w:p w14:paraId="3DB84828" w14:textId="01C409B4" w:rsidR="00875520" w:rsidRDefault="00732361" w:rsidP="00F50A13">
      <w:pPr>
        <w:pStyle w:val="7aProject"/>
      </w:pPr>
      <w:r w:rsidRPr="00732361">
        <w:t>Portfolio Website</w:t>
      </w:r>
      <w:r w:rsidR="00F50A13" w:rsidRPr="00F50A13">
        <w:rPr>
          <w:b w:val="0"/>
          <w:bCs w:val="0"/>
        </w:rPr>
        <w:t>|</w:t>
      </w:r>
      <w:r w:rsidR="00F50A13">
        <w:t xml:space="preserve"> </w:t>
      </w:r>
      <w:r>
        <w:rPr>
          <w:b w:val="0"/>
          <w:bCs w:val="0"/>
        </w:rPr>
        <w:t xml:space="preserve">React.js, </w:t>
      </w:r>
      <w:r w:rsidR="00CF0F40">
        <w:rPr>
          <w:b w:val="0"/>
          <w:bCs w:val="0"/>
        </w:rPr>
        <w:t>Tailwind CSS</w:t>
      </w:r>
      <w:r>
        <w:rPr>
          <w:b w:val="0"/>
          <w:bCs w:val="0"/>
        </w:rPr>
        <w:t>, AWS S3/</w:t>
      </w:r>
      <w:r w:rsidR="00CF0F40">
        <w:rPr>
          <w:b w:val="0"/>
          <w:bCs w:val="0"/>
        </w:rPr>
        <w:t>CloudFront</w:t>
      </w:r>
      <w:r w:rsidR="00A050E3">
        <w:rPr>
          <w:b w:val="0"/>
          <w:bCs w:val="0"/>
        </w:rPr>
        <w:t>, EmailJS</w:t>
      </w:r>
      <w:r w:rsidR="00875520" w:rsidRPr="00133C64">
        <w:tab/>
      </w:r>
    </w:p>
    <w:p w14:paraId="1D7240F2" w14:textId="1D48BA47" w:rsidR="00F50A13" w:rsidRDefault="00732361" w:rsidP="00732361">
      <w:pPr>
        <w:pStyle w:val="6BulletPoints"/>
      </w:pPr>
      <w:r w:rsidRPr="00732361">
        <w:t xml:space="preserve">Built with </w:t>
      </w:r>
      <w:r w:rsidRPr="00732361">
        <w:rPr>
          <w:b/>
          <w:bCs/>
        </w:rPr>
        <w:t>React</w:t>
      </w:r>
      <w:r w:rsidRPr="00732361">
        <w:t xml:space="preserve"> and </w:t>
      </w:r>
      <w:r w:rsidRPr="00732361">
        <w:rPr>
          <w:b/>
          <w:bCs/>
        </w:rPr>
        <w:t>Tailwind CSS</w:t>
      </w:r>
      <w:r w:rsidRPr="00732361">
        <w:t xml:space="preserve"> for responsive design and maintainability.</w:t>
      </w:r>
    </w:p>
    <w:p w14:paraId="27B5CEBB" w14:textId="23065DB3" w:rsidR="003552E9" w:rsidRDefault="003552E9" w:rsidP="00732361">
      <w:pPr>
        <w:pStyle w:val="6BulletPoints"/>
      </w:pPr>
      <w:r w:rsidRPr="003552E9">
        <w:t>Fully automated deployment using GitHub Actions: pushes to the main branch trigger a build and sync to AWS S3.</w:t>
      </w:r>
    </w:p>
    <w:p w14:paraId="4C92A967" w14:textId="77777777" w:rsidR="003552E9" w:rsidRDefault="003552E9" w:rsidP="00CF0F40">
      <w:pPr>
        <w:pStyle w:val="6BulletPoints"/>
      </w:pPr>
      <w:r w:rsidRPr="003552E9">
        <w:t>Hosted on AWS S3 with CloudFront, using a custom domain and SSL certificate for secure HTTPS access.</w:t>
      </w:r>
    </w:p>
    <w:p w14:paraId="2F1D356E" w14:textId="7E0979CD" w:rsidR="00A050E3" w:rsidRDefault="00A050E3" w:rsidP="00CF0F40">
      <w:pPr>
        <w:pStyle w:val="6BulletPoints"/>
      </w:pPr>
      <w:r w:rsidRPr="00A050E3">
        <w:t xml:space="preserve">Integrated </w:t>
      </w:r>
      <w:r w:rsidRPr="00A050E3">
        <w:rPr>
          <w:b/>
          <w:bCs/>
        </w:rPr>
        <w:t>EmailJS</w:t>
      </w:r>
      <w:r w:rsidRPr="00A050E3">
        <w:t xml:space="preserve"> to handle contact form submissions directly from the site.</w:t>
      </w:r>
    </w:p>
    <w:p w14:paraId="1968AC2C" w14:textId="3924C7E4" w:rsidR="00732361" w:rsidRDefault="00732361" w:rsidP="00732361">
      <w:pPr>
        <w:pStyle w:val="7aProject"/>
      </w:pPr>
      <w:r>
        <w:t>Job Tracking Application</w:t>
      </w:r>
      <w:r w:rsidRPr="00F50A13">
        <w:rPr>
          <w:b w:val="0"/>
          <w:bCs w:val="0"/>
        </w:rPr>
        <w:t>|</w:t>
      </w:r>
      <w:r>
        <w:t xml:space="preserve"> </w:t>
      </w:r>
      <w:r>
        <w:rPr>
          <w:b w:val="0"/>
          <w:bCs w:val="0"/>
        </w:rPr>
        <w:t>React.js,</w:t>
      </w:r>
      <w:r w:rsidR="00CF0F40">
        <w:rPr>
          <w:b w:val="0"/>
          <w:bCs w:val="0"/>
        </w:rPr>
        <w:t xml:space="preserve"> </w:t>
      </w:r>
      <w:r>
        <w:rPr>
          <w:b w:val="0"/>
          <w:bCs w:val="0"/>
        </w:rPr>
        <w:t>Spring Boot, Docker</w:t>
      </w:r>
      <w:r w:rsidRPr="00133C64">
        <w:tab/>
      </w:r>
    </w:p>
    <w:p w14:paraId="5D735FC5" w14:textId="77BABD9E" w:rsidR="00732361" w:rsidRDefault="00732361" w:rsidP="00732361">
      <w:pPr>
        <w:pStyle w:val="6BulletPoints"/>
      </w:pPr>
      <w:r w:rsidRPr="00732361">
        <w:t>Full-stack app developed using React (frontend) and Spring Boot (backend).</w:t>
      </w:r>
    </w:p>
    <w:p w14:paraId="4AA56B31" w14:textId="7D23775D" w:rsidR="00732361" w:rsidRDefault="00732361" w:rsidP="00732361">
      <w:pPr>
        <w:pStyle w:val="6BulletPoints"/>
      </w:pPr>
      <w:r w:rsidRPr="00732361">
        <w:t xml:space="preserve">Integrated </w:t>
      </w:r>
      <w:r w:rsidRPr="00732361">
        <w:rPr>
          <w:b/>
          <w:bCs/>
        </w:rPr>
        <w:t>H2 Database</w:t>
      </w:r>
      <w:r w:rsidRPr="00732361">
        <w:t xml:space="preserve"> for lightweight storage.</w:t>
      </w:r>
    </w:p>
    <w:p w14:paraId="2EF104F6" w14:textId="39ACD8C6" w:rsidR="00732361" w:rsidRDefault="00732361" w:rsidP="00732361">
      <w:pPr>
        <w:pStyle w:val="6BulletPoints"/>
      </w:pPr>
      <w:r w:rsidRPr="00732361">
        <w:t xml:space="preserve">Containerized with </w:t>
      </w:r>
      <w:r w:rsidRPr="00732361">
        <w:rPr>
          <w:b/>
          <w:bCs/>
        </w:rPr>
        <w:t>Docker</w:t>
      </w:r>
      <w:r w:rsidRPr="00732361">
        <w:t xml:space="preserve"> and deployed on </w:t>
      </w:r>
      <w:r w:rsidRPr="00732361">
        <w:rPr>
          <w:b/>
          <w:bCs/>
        </w:rPr>
        <w:t>Render</w:t>
      </w:r>
      <w:r w:rsidRPr="00732361">
        <w:t xml:space="preserve"> for live usage.</w:t>
      </w:r>
    </w:p>
    <w:p w14:paraId="2B4BBAB3" w14:textId="717447BF" w:rsidR="00732361" w:rsidRDefault="00732361" w:rsidP="00CF0F40">
      <w:pPr>
        <w:pStyle w:val="6BulletPoints"/>
      </w:pPr>
      <w:r w:rsidRPr="00732361">
        <w:t>Provides features to add, track, and manage job applications.</w:t>
      </w:r>
    </w:p>
    <w:p w14:paraId="2D67E07B" w14:textId="456B858B" w:rsidR="00732361" w:rsidRDefault="00732361" w:rsidP="00732361">
      <w:pPr>
        <w:pStyle w:val="7aProject"/>
      </w:pPr>
      <w:r w:rsidRPr="00732361">
        <w:t>Job Hunting Website</w:t>
      </w:r>
      <w:r w:rsidRPr="00F50A13">
        <w:rPr>
          <w:b w:val="0"/>
          <w:bCs w:val="0"/>
        </w:rPr>
        <w:t>|</w:t>
      </w:r>
      <w:r>
        <w:t xml:space="preserve"> </w:t>
      </w:r>
      <w:r>
        <w:rPr>
          <w:b w:val="0"/>
          <w:bCs w:val="0"/>
        </w:rPr>
        <w:t>HTML, CSS, JS</w:t>
      </w:r>
      <w:r w:rsidRPr="00133C64">
        <w:tab/>
      </w:r>
    </w:p>
    <w:p w14:paraId="0F4E232D" w14:textId="203BAFC7" w:rsidR="00732361" w:rsidRDefault="00732361" w:rsidP="00732361">
      <w:pPr>
        <w:pStyle w:val="6BulletPoints"/>
      </w:pPr>
      <w:r w:rsidRPr="00732361">
        <w:t xml:space="preserve">Built with </w:t>
      </w:r>
      <w:r w:rsidRPr="00732361">
        <w:rPr>
          <w:b/>
          <w:bCs/>
        </w:rPr>
        <w:t>HTML, CSS, and JavaScript</w:t>
      </w:r>
      <w:r w:rsidRPr="00732361">
        <w:t xml:space="preserve"> for a user-friendly job search experience.</w:t>
      </w:r>
    </w:p>
    <w:p w14:paraId="39786E98" w14:textId="02E2F429" w:rsidR="00732361" w:rsidRDefault="00732361" w:rsidP="00732361">
      <w:pPr>
        <w:pStyle w:val="6BulletPoints"/>
      </w:pPr>
      <w:r w:rsidRPr="00732361">
        <w:t xml:space="preserve">Integrated the </w:t>
      </w:r>
      <w:r w:rsidRPr="00732361">
        <w:rPr>
          <w:b/>
          <w:bCs/>
        </w:rPr>
        <w:t>LMI For All API</w:t>
      </w:r>
      <w:r w:rsidRPr="00732361">
        <w:t xml:space="preserve"> to dynamically fetch job market data.</w:t>
      </w:r>
    </w:p>
    <w:p w14:paraId="087B47EA" w14:textId="7A5365C0" w:rsidR="00732361" w:rsidRDefault="00732361" w:rsidP="00732361">
      <w:pPr>
        <w:pStyle w:val="6BulletPoints"/>
      </w:pPr>
      <w:r w:rsidRPr="00732361">
        <w:t>Designed an intuitive interface for exploring roles and job insights.</w:t>
      </w:r>
    </w:p>
    <w:p w14:paraId="05ECDE98" w14:textId="77777777" w:rsidR="00732361" w:rsidRDefault="00732361" w:rsidP="00732361">
      <w:pPr>
        <w:pStyle w:val="6BulletPoints"/>
        <w:numPr>
          <w:ilvl w:val="0"/>
          <w:numId w:val="0"/>
        </w:numPr>
        <w:ind w:left="180" w:hanging="180"/>
      </w:pPr>
    </w:p>
    <w:p w14:paraId="430B0918" w14:textId="77777777" w:rsidR="00732361" w:rsidRDefault="00732361" w:rsidP="00732361">
      <w:pPr>
        <w:pStyle w:val="6BulletPoints"/>
        <w:numPr>
          <w:ilvl w:val="0"/>
          <w:numId w:val="0"/>
        </w:numPr>
        <w:ind w:left="180" w:hanging="180"/>
      </w:pPr>
    </w:p>
    <w:p w14:paraId="20FF90DA" w14:textId="77777777" w:rsidR="00732361" w:rsidRDefault="00732361" w:rsidP="00732361">
      <w:pPr>
        <w:pStyle w:val="6BulletPoints"/>
        <w:numPr>
          <w:ilvl w:val="0"/>
          <w:numId w:val="0"/>
        </w:numPr>
      </w:pPr>
    </w:p>
    <w:p w14:paraId="43323B83" w14:textId="77777777" w:rsidR="00875520" w:rsidRPr="00D62146" w:rsidRDefault="00875520" w:rsidP="00F50A13">
      <w:pPr>
        <w:pStyle w:val="4SectionHeaders"/>
      </w:pPr>
      <w:r>
        <w:t>TECHNICAL SKILLS</w:t>
      </w:r>
    </w:p>
    <w:p w14:paraId="7921E1E2" w14:textId="2E248CBF" w:rsidR="003E7EE3" w:rsidRPr="00D72E4A" w:rsidRDefault="00F50A13" w:rsidP="0017024E">
      <w:pPr>
        <w:pStyle w:val="6bTraining"/>
      </w:pPr>
      <w:r>
        <w:rPr>
          <w:b/>
          <w:bCs/>
        </w:rPr>
        <w:t>Languages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rPr>
          <w:b/>
          <w:bCs/>
        </w:rPr>
        <w:t xml:space="preserve"> </w:t>
      </w:r>
      <w:r w:rsidR="00D72E4A" w:rsidRPr="00D72E4A">
        <w:t xml:space="preserve">Python, </w:t>
      </w:r>
      <w:r w:rsidR="00CF0F40">
        <w:t>Java, HTML, CSS, SQL</w:t>
      </w:r>
    </w:p>
    <w:p w14:paraId="23E39E61" w14:textId="37B9AFF0" w:rsidR="00F50A13" w:rsidRDefault="00F50A13" w:rsidP="0017024E">
      <w:pPr>
        <w:pStyle w:val="6bTraining"/>
        <w:rPr>
          <w:b/>
          <w:bCs/>
        </w:rPr>
      </w:pPr>
      <w:r>
        <w:rPr>
          <w:b/>
          <w:bCs/>
        </w:rPr>
        <w:t>Frameworks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t xml:space="preserve"> </w:t>
      </w:r>
      <w:r w:rsidR="00D72E4A" w:rsidRPr="00D72E4A">
        <w:t xml:space="preserve">React, </w:t>
      </w:r>
      <w:r w:rsidR="00CF0F40">
        <w:t>Spring Boot, Tailwind CSS</w:t>
      </w:r>
    </w:p>
    <w:p w14:paraId="6E3FABB4" w14:textId="7C3903A1" w:rsidR="00F50A13" w:rsidRPr="00D72E4A" w:rsidRDefault="00F50A13" w:rsidP="0017024E">
      <w:pPr>
        <w:pStyle w:val="6bTraining"/>
      </w:pPr>
      <w:r>
        <w:rPr>
          <w:b/>
          <w:bCs/>
        </w:rPr>
        <w:t>Developer Tools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 xml:space="preserve">Git, </w:t>
      </w:r>
      <w:r w:rsidR="00CF0F40">
        <w:t xml:space="preserve">GitHub, </w:t>
      </w:r>
      <w:r w:rsidR="00D72E4A" w:rsidRPr="00D72E4A">
        <w:t xml:space="preserve">Docker, Visual Studio Code, </w:t>
      </w:r>
      <w:r w:rsidR="00CF0F40">
        <w:t>JetBrains</w:t>
      </w:r>
    </w:p>
    <w:p w14:paraId="244FB7F2" w14:textId="30CB7698" w:rsidR="00F930A3" w:rsidRPr="00D72E4A" w:rsidRDefault="00F930A3" w:rsidP="0017024E">
      <w:pPr>
        <w:pStyle w:val="6bTraining"/>
      </w:pPr>
    </w:p>
    <w:sectPr w:rsidR="00F930A3" w:rsidRPr="00D72E4A" w:rsidSect="00F50A13">
      <w:headerReference w:type="default" r:id="rId7"/>
      <w:footerReference w:type="default" r:id="rId8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8BB82" w14:textId="77777777" w:rsidR="00AC71DA" w:rsidRDefault="00AC71DA" w:rsidP="00133C64">
      <w:r>
        <w:separator/>
      </w:r>
    </w:p>
  </w:endnote>
  <w:endnote w:type="continuationSeparator" w:id="0">
    <w:p w14:paraId="4B30566F" w14:textId="77777777" w:rsidR="00AC71DA" w:rsidRDefault="00AC71DA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Condensed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A0068" w14:textId="77777777" w:rsidR="00AC71DA" w:rsidRDefault="00AC71DA" w:rsidP="00133C64">
      <w:r>
        <w:separator/>
      </w:r>
    </w:p>
  </w:footnote>
  <w:footnote w:type="continuationSeparator" w:id="0">
    <w:p w14:paraId="15F4399E" w14:textId="77777777" w:rsidR="00AC71DA" w:rsidRDefault="00AC71DA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D700" w14:textId="22C2FB0F" w:rsidR="00F930A3" w:rsidRPr="00CF0F40" w:rsidRDefault="00F930A3" w:rsidP="00F930A3">
    <w:pPr>
      <w:pStyle w:val="5SummaryText"/>
      <w:shd w:val="clear" w:color="auto" w:fill="F1F1F5"/>
      <w:jc w:val="left"/>
      <w:rPr>
        <w:sz w:val="24"/>
        <w:szCs w:val="24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5593128"/>
    <w:multiLevelType w:val="hybridMultilevel"/>
    <w:tmpl w:val="F5DEF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3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  <w:num w:numId="14" w16cid:durableId="10307582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83A21"/>
    <w:rsid w:val="00091F83"/>
    <w:rsid w:val="000B618D"/>
    <w:rsid w:val="000C2CB3"/>
    <w:rsid w:val="000C5FD0"/>
    <w:rsid w:val="000D4FDD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B7648"/>
    <w:rsid w:val="00253150"/>
    <w:rsid w:val="002571C9"/>
    <w:rsid w:val="002711EE"/>
    <w:rsid w:val="00296D77"/>
    <w:rsid w:val="002C73F2"/>
    <w:rsid w:val="002D21E8"/>
    <w:rsid w:val="00324137"/>
    <w:rsid w:val="0032738E"/>
    <w:rsid w:val="00334118"/>
    <w:rsid w:val="003552E9"/>
    <w:rsid w:val="003E7EE3"/>
    <w:rsid w:val="00420A26"/>
    <w:rsid w:val="004C178D"/>
    <w:rsid w:val="004D3833"/>
    <w:rsid w:val="00581B3B"/>
    <w:rsid w:val="005C336A"/>
    <w:rsid w:val="00606151"/>
    <w:rsid w:val="006078B5"/>
    <w:rsid w:val="0065666D"/>
    <w:rsid w:val="00691D67"/>
    <w:rsid w:val="00732361"/>
    <w:rsid w:val="00767FEE"/>
    <w:rsid w:val="0078474A"/>
    <w:rsid w:val="0079184C"/>
    <w:rsid w:val="007E75DF"/>
    <w:rsid w:val="007F068B"/>
    <w:rsid w:val="0081761B"/>
    <w:rsid w:val="008702A4"/>
    <w:rsid w:val="00875520"/>
    <w:rsid w:val="008822F2"/>
    <w:rsid w:val="0089459E"/>
    <w:rsid w:val="008B360F"/>
    <w:rsid w:val="008F601E"/>
    <w:rsid w:val="00936FCB"/>
    <w:rsid w:val="00953A24"/>
    <w:rsid w:val="00985702"/>
    <w:rsid w:val="009E0638"/>
    <w:rsid w:val="00A015BE"/>
    <w:rsid w:val="00A050E3"/>
    <w:rsid w:val="00A10A1F"/>
    <w:rsid w:val="00A331E9"/>
    <w:rsid w:val="00A823A2"/>
    <w:rsid w:val="00A907CC"/>
    <w:rsid w:val="00AA63C1"/>
    <w:rsid w:val="00AA6E4D"/>
    <w:rsid w:val="00AC71DA"/>
    <w:rsid w:val="00BA17D4"/>
    <w:rsid w:val="00BB5C75"/>
    <w:rsid w:val="00BC3253"/>
    <w:rsid w:val="00BE6A55"/>
    <w:rsid w:val="00C95057"/>
    <w:rsid w:val="00CB3212"/>
    <w:rsid w:val="00CF0F40"/>
    <w:rsid w:val="00CF2BDC"/>
    <w:rsid w:val="00D62146"/>
    <w:rsid w:val="00D6246C"/>
    <w:rsid w:val="00D675EF"/>
    <w:rsid w:val="00D72B39"/>
    <w:rsid w:val="00D72E4A"/>
    <w:rsid w:val="00D7334A"/>
    <w:rsid w:val="00DA1CDA"/>
    <w:rsid w:val="00E751CF"/>
    <w:rsid w:val="00EA0B03"/>
    <w:rsid w:val="00F1092A"/>
    <w:rsid w:val="00F2301E"/>
    <w:rsid w:val="00F50A13"/>
    <w:rsid w:val="00F571EA"/>
    <w:rsid w:val="00F67359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</Template>
  <TotalTime>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Day, Adam</cp:lastModifiedBy>
  <cp:revision>3</cp:revision>
  <cp:lastPrinted>2024-04-03T11:11:00Z</cp:lastPrinted>
  <dcterms:created xsi:type="dcterms:W3CDTF">2025-08-29T17:35:00Z</dcterms:created>
  <dcterms:modified xsi:type="dcterms:W3CDTF">2025-08-29T21:30:00Z</dcterms:modified>
</cp:coreProperties>
</file>